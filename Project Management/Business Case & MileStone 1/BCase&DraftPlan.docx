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57592" w14:textId="78589CED" w:rsidR="001C09C1" w:rsidRDefault="006E34B5">
      <w:pPr>
        <w:pStyle w:val="Date"/>
      </w:pPr>
      <w:r>
        <w:rPr>
          <w:lang w:val="en-GB"/>
        </w:rPr>
        <w:t xml:space="preserve">Team 24 - </w:t>
      </w:r>
      <w:proofErr w:type="spellStart"/>
      <w:r>
        <w:rPr>
          <w:lang w:val="en-GB"/>
        </w:rPr>
        <w:t>MindSpace</w:t>
      </w:r>
      <w:proofErr w:type="spellEnd"/>
    </w:p>
    <w:p w14:paraId="4D5C1D88" w14:textId="45128DF4" w:rsidR="001C09C1" w:rsidRDefault="006E34B5">
      <w:pPr>
        <w:pStyle w:val="Title"/>
      </w:pPr>
      <w:r>
        <w:rPr>
          <w:rFonts w:ascii="Helvetica" w:hAnsi="Helvetica" w:cs="Helvetica"/>
          <w:color w:val="000000"/>
          <w:sz w:val="34"/>
          <w:szCs w:val="34"/>
          <w:lang w:val="en-GB"/>
        </w:rPr>
        <w:t>Business Case + draft Plan</w:t>
      </w:r>
    </w:p>
    <w:p w14:paraId="61E5CCC9" w14:textId="65615221" w:rsidR="001C09C1" w:rsidRDefault="006E34B5" w:rsidP="006E34B5">
      <w:pPr>
        <w:pStyle w:val="Heading1"/>
        <w:numPr>
          <w:ilvl w:val="0"/>
          <w:numId w:val="0"/>
        </w:numPr>
      </w:pPr>
      <w:r w:rsidRPr="006E34B5">
        <w:rPr>
          <w:lang w:val="en-GB"/>
        </w:rPr>
        <w:t>Objective</w:t>
      </w:r>
    </w:p>
    <w:p w14:paraId="0971945B" w14:textId="309A1DB9" w:rsidR="006E34B5" w:rsidRPr="006E34B5" w:rsidRDefault="006E34B5" w:rsidP="006E34B5">
      <w:pPr>
        <w:rPr>
          <w:lang w:val="en-GB"/>
        </w:rPr>
      </w:pPr>
      <w:r w:rsidRPr="006E34B5">
        <w:rPr>
          <w:lang w:val="en-GB"/>
        </w:rPr>
        <w:t>You are to prepare</w:t>
      </w:r>
    </w:p>
    <w:p w14:paraId="65550A7F" w14:textId="77777777" w:rsidR="006E34B5" w:rsidRPr="006E34B5" w:rsidRDefault="006E34B5" w:rsidP="006E34B5">
      <w:pPr>
        <w:rPr>
          <w:lang w:val="en-GB"/>
        </w:rPr>
      </w:pPr>
      <w:r w:rsidRPr="006E34B5">
        <w:rPr>
          <w:lang w:val="en-GB"/>
        </w:rPr>
        <w:t>• a</w:t>
      </w:r>
      <w:r w:rsidRPr="006E34B5">
        <w:rPr>
          <w:b/>
          <w:bCs/>
          <w:lang w:val="en-GB"/>
        </w:rPr>
        <w:t xml:space="preserve"> business case</w:t>
      </w:r>
      <w:r w:rsidRPr="006E34B5">
        <w:rPr>
          <w:lang w:val="en-GB"/>
        </w:rPr>
        <w:t xml:space="preserve"> for your project: a </w:t>
      </w:r>
      <w:proofErr w:type="gramStart"/>
      <w:r w:rsidRPr="006E34B5">
        <w:rPr>
          <w:lang w:val="en-GB"/>
        </w:rPr>
        <w:t>short written</w:t>
      </w:r>
      <w:proofErr w:type="gramEnd"/>
      <w:r w:rsidRPr="006E34B5">
        <w:rPr>
          <w:lang w:val="en-GB"/>
        </w:rPr>
        <w:t xml:space="preserve"> document describing WHAT your project is about, WHY it is important and worth doing, and identifying the GOALS that your project aims to achieve in order to be a success.</w:t>
      </w:r>
    </w:p>
    <w:p w14:paraId="01DEC733" w14:textId="799A8503" w:rsidR="001C09C1" w:rsidRPr="006E34B5" w:rsidRDefault="006E34B5" w:rsidP="006E34B5">
      <w:pPr>
        <w:rPr>
          <w:lang w:val="en-GB"/>
        </w:rPr>
      </w:pPr>
      <w:r w:rsidRPr="006E34B5">
        <w:rPr>
          <w:lang w:val="en-GB"/>
        </w:rPr>
        <w:t xml:space="preserve">• a </w:t>
      </w:r>
      <w:r w:rsidRPr="006E34B5">
        <w:rPr>
          <w:b/>
          <w:bCs/>
          <w:lang w:val="en-GB"/>
        </w:rPr>
        <w:t>draft plan</w:t>
      </w:r>
      <w:r w:rsidRPr="006E34B5">
        <w:rPr>
          <w:lang w:val="en-GB"/>
        </w:rPr>
        <w:t xml:space="preserve"> of the 1st iteration: a short document describing the first goal or milestone you intend to complete in the first iteration. Your plan should include a baseline SCHEDULE identifying the tasks you need to undertake. It should also briefly describe your team organization, including roles and responsibilities and communication plan.</w:t>
      </w:r>
    </w:p>
    <w:p w14:paraId="5A8CB2BD" w14:textId="736AB809" w:rsidR="001C09C1" w:rsidRDefault="006E34B5" w:rsidP="006E34B5">
      <w:pPr>
        <w:pStyle w:val="Heading1"/>
        <w:numPr>
          <w:ilvl w:val="0"/>
          <w:numId w:val="0"/>
        </w:numPr>
        <w:ind w:left="360" w:hanging="360"/>
      </w:pPr>
      <w:r w:rsidRPr="006E34B5">
        <w:rPr>
          <w:lang w:val="en-GB"/>
        </w:rPr>
        <w:t>Deliverables</w:t>
      </w:r>
    </w:p>
    <w:p w14:paraId="1FAA5486" w14:textId="4BA549A3" w:rsidR="006E34B5" w:rsidRPr="006E34B5" w:rsidRDefault="006E34B5" w:rsidP="006E34B5">
      <w:pPr>
        <w:rPr>
          <w:lang w:val="en-GB"/>
        </w:rPr>
      </w:pPr>
      <w:r w:rsidRPr="006E34B5">
        <w:rPr>
          <w:lang w:val="en-GB"/>
        </w:rPr>
        <w:t xml:space="preserve">You will submit a </w:t>
      </w:r>
      <w:proofErr w:type="gramStart"/>
      <w:r w:rsidRPr="006E34B5">
        <w:rPr>
          <w:lang w:val="en-GB"/>
        </w:rPr>
        <w:t>4 page</w:t>
      </w:r>
      <w:proofErr w:type="gramEnd"/>
      <w:r w:rsidRPr="006E34B5">
        <w:rPr>
          <w:lang w:val="en-GB"/>
        </w:rPr>
        <w:t xml:space="preserve"> PDF format document through </w:t>
      </w:r>
      <w:proofErr w:type="spellStart"/>
      <w:r w:rsidRPr="006E34B5">
        <w:rPr>
          <w:lang w:val="en-GB"/>
        </w:rPr>
        <w:t>MyUni</w:t>
      </w:r>
      <w:proofErr w:type="spellEnd"/>
      <w:r w:rsidRPr="006E34B5">
        <w:rPr>
          <w:lang w:val="en-GB"/>
        </w:rPr>
        <w:t xml:space="preserve">. The </w:t>
      </w:r>
      <w:proofErr w:type="spellStart"/>
      <w:r w:rsidRPr="006E34B5">
        <w:rPr>
          <w:lang w:val="en-GB"/>
        </w:rPr>
        <w:t>docu</w:t>
      </w:r>
      <w:proofErr w:type="spellEnd"/>
      <w:r w:rsidRPr="006E34B5">
        <w:rPr>
          <w:lang w:val="en-GB"/>
        </w:rPr>
        <w:t xml:space="preserve">- </w:t>
      </w:r>
      <w:proofErr w:type="spellStart"/>
      <w:r w:rsidRPr="006E34B5">
        <w:rPr>
          <w:lang w:val="en-GB"/>
        </w:rPr>
        <w:t>ment</w:t>
      </w:r>
      <w:proofErr w:type="spellEnd"/>
      <w:r w:rsidRPr="006E34B5">
        <w:rPr>
          <w:lang w:val="en-GB"/>
        </w:rPr>
        <w:t xml:space="preserve"> should have two parts as described below, each part taking </w:t>
      </w:r>
      <w:proofErr w:type="spellStart"/>
      <w:r w:rsidRPr="006E34B5">
        <w:rPr>
          <w:lang w:val="en-GB"/>
        </w:rPr>
        <w:t>approxi</w:t>
      </w:r>
      <w:proofErr w:type="spellEnd"/>
      <w:r w:rsidRPr="006E34B5">
        <w:rPr>
          <w:lang w:val="en-GB"/>
        </w:rPr>
        <w:t xml:space="preserve">- </w:t>
      </w:r>
      <w:proofErr w:type="spellStart"/>
      <w:r w:rsidRPr="006E34B5">
        <w:rPr>
          <w:lang w:val="en-GB"/>
        </w:rPr>
        <w:t>mately</w:t>
      </w:r>
      <w:proofErr w:type="spellEnd"/>
      <w:r w:rsidRPr="006E34B5">
        <w:rPr>
          <w:lang w:val="en-GB"/>
        </w:rPr>
        <w:t xml:space="preserve"> 2 pages. The deadline is Monday of week 6.</w:t>
      </w:r>
    </w:p>
    <w:p w14:paraId="7F3ADDD9" w14:textId="77777777" w:rsidR="006E34B5" w:rsidRPr="006E34B5" w:rsidRDefault="006E34B5" w:rsidP="006E34B5">
      <w:pPr>
        <w:pStyle w:val="Heading1"/>
        <w:numPr>
          <w:ilvl w:val="0"/>
          <w:numId w:val="0"/>
        </w:numPr>
        <w:ind w:left="360" w:hanging="360"/>
        <w:rPr>
          <w:lang w:val="en-GB"/>
        </w:rPr>
      </w:pPr>
      <w:r w:rsidRPr="006E34B5">
        <w:rPr>
          <w:lang w:val="en-GB"/>
        </w:rPr>
        <w:t>Part 1</w:t>
      </w:r>
    </w:p>
    <w:p w14:paraId="105DCDAA" w14:textId="6AADA31D" w:rsidR="006E34B5" w:rsidRPr="006E34B5" w:rsidRDefault="006E34B5" w:rsidP="006E34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Pr>
          <w:lang w:val="en-GB"/>
        </w:rPr>
      </w:pPr>
      <w:proofErr w:type="gramStart"/>
      <w:r w:rsidRPr="006E34B5">
        <w:rPr>
          <w:lang w:val="en-GB"/>
        </w:rPr>
        <w:t>Similar to</w:t>
      </w:r>
      <w:proofErr w:type="gramEnd"/>
      <w:r w:rsidRPr="006E34B5">
        <w:rPr>
          <w:lang w:val="en-GB"/>
        </w:rPr>
        <w:t xml:space="preserve"> the pitch presentation, the most important thing here is to in- </w:t>
      </w:r>
      <w:proofErr w:type="spellStart"/>
      <w:r w:rsidRPr="006E34B5">
        <w:rPr>
          <w:lang w:val="en-GB"/>
        </w:rPr>
        <w:t>troduce</w:t>
      </w:r>
      <w:proofErr w:type="spellEnd"/>
      <w:r w:rsidRPr="006E34B5">
        <w:rPr>
          <w:lang w:val="en-GB"/>
        </w:rPr>
        <w:t xml:space="preserve"> your project to the reader. You should aim for a concise, </w:t>
      </w:r>
      <w:proofErr w:type="gramStart"/>
      <w:r w:rsidRPr="006E34B5">
        <w:rPr>
          <w:lang w:val="en-GB"/>
        </w:rPr>
        <w:t>clear</w:t>
      </w:r>
      <w:proofErr w:type="gramEnd"/>
      <w:r w:rsidRPr="006E34B5">
        <w:rPr>
          <w:lang w:val="en-GB"/>
        </w:rPr>
        <w:t xml:space="preserve"> and accessible (easy to understand) presentation: you should not go into excessive detail (several of the other assessed activities will provide scope for detail). Make sure you include an executive summary as your first para- graph. A diagram may be helpful, but you must stay within the </w:t>
      </w:r>
      <w:proofErr w:type="gramStart"/>
      <w:r w:rsidRPr="006E34B5">
        <w:rPr>
          <w:lang w:val="en-GB"/>
        </w:rPr>
        <w:t>two page</w:t>
      </w:r>
      <w:proofErr w:type="gramEnd"/>
      <w:r w:rsidRPr="006E34B5">
        <w:rPr>
          <w:lang w:val="en-GB"/>
        </w:rPr>
        <w:t xml:space="preserve"> limit. Stay focused on the criteria (WHAT, WHY and GOALS) described in the objective: what problem will your project solve, why does that problem need to be solved and how will you know that you have solved it?</w:t>
      </w:r>
    </w:p>
    <w:p w14:paraId="3DC9F433" w14:textId="1791B370" w:rsidR="006E34B5" w:rsidRPr="006E34B5" w:rsidRDefault="006E34B5" w:rsidP="006E34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Pr>
          <w:lang w:val="en-GB"/>
        </w:rPr>
      </w:pPr>
      <w:r w:rsidRPr="006E34B5">
        <w:rPr>
          <w:lang w:val="en-GB"/>
        </w:rPr>
        <w:t xml:space="preserve">The deadline for this assignment is after you present your oral pitch. Therefore, you </w:t>
      </w:r>
      <w:proofErr w:type="gramStart"/>
      <w:r w:rsidRPr="006E34B5">
        <w:rPr>
          <w:lang w:val="en-GB"/>
        </w:rPr>
        <w:t>have the opportunity to</w:t>
      </w:r>
      <w:proofErr w:type="gramEnd"/>
      <w:r w:rsidRPr="006E34B5">
        <w:rPr>
          <w:lang w:val="en-GB"/>
        </w:rPr>
        <w:t xml:space="preserve"> edit your business case to address any questions or problems that arose during your pitch.</w:t>
      </w:r>
    </w:p>
    <w:p w14:paraId="3DE94E59" w14:textId="4F3E8164" w:rsidR="006E34B5" w:rsidRPr="006E34B5" w:rsidRDefault="006E34B5" w:rsidP="006E34B5">
      <w:pPr>
        <w:pStyle w:val="Heading1"/>
        <w:numPr>
          <w:ilvl w:val="0"/>
          <w:numId w:val="0"/>
        </w:numPr>
        <w:ind w:left="360" w:hanging="360"/>
        <w:rPr>
          <w:lang w:val="en-GB"/>
        </w:rPr>
      </w:pPr>
      <w:r w:rsidRPr="006E34B5">
        <w:rPr>
          <w:lang w:val="en-GB"/>
        </w:rPr>
        <w:t>Part 2</w:t>
      </w:r>
    </w:p>
    <w:p w14:paraId="3A6F8379" w14:textId="77777777" w:rsidR="006E34B5" w:rsidRPr="006E34B5" w:rsidRDefault="006E34B5" w:rsidP="006E34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Pr>
          <w:lang w:val="en-GB"/>
        </w:rPr>
      </w:pPr>
      <w:r w:rsidRPr="006E34B5">
        <w:rPr>
          <w:lang w:val="en-GB"/>
        </w:rPr>
        <w:t xml:space="preserve">Each team should write </w:t>
      </w:r>
      <w:proofErr w:type="gramStart"/>
      <w:r w:rsidRPr="006E34B5">
        <w:rPr>
          <w:lang w:val="en-GB"/>
        </w:rPr>
        <w:t>a</w:t>
      </w:r>
      <w:proofErr w:type="gramEnd"/>
      <w:r w:rsidRPr="006E34B5">
        <w:rPr>
          <w:lang w:val="en-GB"/>
        </w:rPr>
        <w:t xml:space="preserve"> iteration 1 plan: a short document describing your first iteration milestone and the SCHEDULE your team intend to follow in order to get complete the iteration on time. Your plan should break done the work into a list of well-defined activities and make use of a Gantt chart to illustrate the schedule, which will serve as a reference point to measure team progress.</w:t>
      </w:r>
    </w:p>
    <w:p w14:paraId="23E70DFB" w14:textId="28BFA59E" w:rsidR="006E34B5" w:rsidRPr="006E34B5" w:rsidRDefault="006E34B5" w:rsidP="006E34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Pr>
          <w:lang w:val="en-GB"/>
        </w:rPr>
      </w:pPr>
      <w:r w:rsidRPr="006E34B5">
        <w:rPr>
          <w:lang w:val="en-GB"/>
        </w:rPr>
        <w:t xml:space="preserve">You will need to think about how TEAM organization is working, de- scribe current roles and responsibilities and have a COMMUNICATION plan in place, both internally within </w:t>
      </w:r>
      <w:r w:rsidRPr="006E34B5">
        <w:rPr>
          <w:lang w:val="en-GB"/>
        </w:rPr>
        <w:lastRenderedPageBreak/>
        <w:t>the group and externally to stakeholders, to support the rest of your project. Make sure these sections are clearly labelled in your plan.</w:t>
      </w:r>
    </w:p>
    <w:p w14:paraId="02607D5C" w14:textId="77777777" w:rsidR="006E34B5" w:rsidRPr="006E34B5" w:rsidRDefault="006E34B5" w:rsidP="006E34B5">
      <w:pPr>
        <w:pStyle w:val="Heading1"/>
        <w:numPr>
          <w:ilvl w:val="0"/>
          <w:numId w:val="0"/>
        </w:numPr>
        <w:ind w:left="360" w:hanging="360"/>
        <w:rPr>
          <w:lang w:val="en-GB"/>
        </w:rPr>
      </w:pPr>
      <w:r w:rsidRPr="006E34B5">
        <w:rPr>
          <w:lang w:val="en-GB"/>
        </w:rPr>
        <w:t>Ethics</w:t>
      </w:r>
    </w:p>
    <w:p w14:paraId="4AB5F329" w14:textId="0BDB3512" w:rsidR="006E34B5" w:rsidRPr="006E34B5" w:rsidRDefault="006E34B5" w:rsidP="006E34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Pr>
          <w:lang w:val="en-GB"/>
        </w:rPr>
      </w:pPr>
      <w:r w:rsidRPr="006E34B5">
        <w:rPr>
          <w:lang w:val="en-GB"/>
        </w:rPr>
        <w:t>The GOALS are critical; choose them wisely and make sure they are achievable. If a few of the GOALS are ambitious and you are not sure whether they are achievable, make that clear.</w:t>
      </w:r>
    </w:p>
    <w:p w14:paraId="413E4357" w14:textId="77777777" w:rsidR="006E34B5" w:rsidRPr="006E34B5" w:rsidRDefault="006E34B5" w:rsidP="006E34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Pr>
          <w:lang w:val="en-GB"/>
        </w:rPr>
      </w:pPr>
      <w:r w:rsidRPr="006E34B5">
        <w:rPr>
          <w:lang w:val="en-GB"/>
        </w:rPr>
        <w:t xml:space="preserve">Your PLAN should describe what you are </w:t>
      </w:r>
      <w:proofErr w:type="gramStart"/>
      <w:r w:rsidRPr="006E34B5">
        <w:rPr>
          <w:lang w:val="en-GB"/>
        </w:rPr>
        <w:t>actually going</w:t>
      </w:r>
      <w:proofErr w:type="gramEnd"/>
      <w:r w:rsidRPr="006E34B5">
        <w:rPr>
          <w:lang w:val="en-GB"/>
        </w:rPr>
        <w:t xml:space="preserve"> to do, not just be something that looks good on paper! You can end up in a terrible mess trying to explain why something has gone wrong when planned activities would have prevented it.</w:t>
      </w:r>
    </w:p>
    <w:p w14:paraId="0CAA2A1D" w14:textId="1D9D8CA5" w:rsidR="006E34B5" w:rsidRDefault="006E34B5" w:rsidP="006E34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Pr>
          <w:lang w:val="en-GB"/>
        </w:rPr>
      </w:pPr>
      <w:r w:rsidRPr="006E34B5">
        <w:rPr>
          <w:lang w:val="en-GB"/>
        </w:rPr>
        <w:t>The team should prepare and send a PDF format draft of the 2-part document to their project supervisor at least a day before this meeting, so that he/she can provide the team with feedback.</w:t>
      </w:r>
    </w:p>
    <w:p w14:paraId="6CCDE460" w14:textId="77777777" w:rsidR="006E34B5" w:rsidRPr="006E34B5" w:rsidRDefault="006E34B5" w:rsidP="006E34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Pr>
          <w:lang w:val="en-GB"/>
        </w:rPr>
      </w:pPr>
    </w:p>
    <w:p w14:paraId="0B77FCA4" w14:textId="77777777" w:rsidR="006E34B5" w:rsidRDefault="006E34B5" w:rsidP="006E34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Pr>
          <w:rFonts w:asciiTheme="majorHAnsi" w:hAnsiTheme="majorHAnsi"/>
          <w:caps/>
          <w:color w:val="2E2E2E" w:themeColor="accent2"/>
          <w:spacing w:val="14"/>
          <w:sz w:val="26"/>
          <w:szCs w:val="26"/>
          <w:lang w:val="en-GB"/>
        </w:rPr>
      </w:pPr>
    </w:p>
    <w:p w14:paraId="771E5547" w14:textId="31BF1AE8" w:rsidR="006E34B5" w:rsidRPr="006E34B5" w:rsidRDefault="006E34B5" w:rsidP="006E34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Pr>
          <w:rFonts w:asciiTheme="majorHAnsi" w:hAnsiTheme="majorHAnsi"/>
          <w:caps/>
          <w:color w:val="2E2E2E" w:themeColor="accent2"/>
          <w:spacing w:val="14"/>
          <w:sz w:val="26"/>
          <w:szCs w:val="26"/>
          <w:lang w:val="en-GB"/>
        </w:rPr>
      </w:pPr>
      <w:r w:rsidRPr="006E34B5">
        <w:rPr>
          <w:rFonts w:asciiTheme="majorHAnsi" w:hAnsiTheme="majorHAnsi"/>
          <w:caps/>
          <w:color w:val="2E2E2E" w:themeColor="accent2"/>
          <w:spacing w:val="14"/>
          <w:sz w:val="26"/>
          <w:szCs w:val="26"/>
          <w:lang w:val="en-GB"/>
        </w:rPr>
        <w:t>Assessment</w:t>
      </w:r>
    </w:p>
    <w:p w14:paraId="61BA6E37" w14:textId="77777777" w:rsidR="006E34B5" w:rsidRPr="006E34B5" w:rsidRDefault="006E34B5" w:rsidP="006E34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Pr>
          <w:lang w:val="en-GB"/>
        </w:rPr>
      </w:pPr>
      <w:r w:rsidRPr="006E34B5">
        <w:rPr>
          <w:lang w:val="en-GB"/>
        </w:rPr>
        <w:t xml:space="preserve">This document is worth 5% of the marks for the course. 65% of those marks will be awarded for content </w:t>
      </w:r>
      <w:proofErr w:type="gramStart"/>
      <w:r w:rsidRPr="006E34B5">
        <w:rPr>
          <w:lang w:val="en-GB"/>
        </w:rPr>
        <w:t>i.e.</w:t>
      </w:r>
      <w:proofErr w:type="gramEnd"/>
      <w:r w:rsidRPr="006E34B5">
        <w:rPr>
          <w:lang w:val="en-GB"/>
        </w:rPr>
        <w:t xml:space="preserve"> the extent to which you addressed the objectives. The remaining 35% of the marks for this assessment activity will be for presentation style, including how effective you are at communicating in written form and using diagrams.</w:t>
      </w:r>
    </w:p>
    <w:p w14:paraId="482323B3" w14:textId="0158A561" w:rsidR="006E34B5" w:rsidRPr="006E34B5" w:rsidRDefault="006E34B5" w:rsidP="006E34B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0"/>
        <w:rPr>
          <w:lang w:val="en-GB"/>
        </w:rPr>
      </w:pPr>
    </w:p>
    <w:sectPr w:rsidR="006E34B5" w:rsidRPr="006E34B5">
      <w:footerReference w:type="default" r:id="rId7"/>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99E65D" w14:textId="77777777" w:rsidR="0048759E" w:rsidRDefault="0048759E">
      <w:pPr>
        <w:spacing w:after="0" w:line="240" w:lineRule="auto"/>
      </w:pPr>
      <w:r>
        <w:separator/>
      </w:r>
    </w:p>
    <w:p w14:paraId="442768A2" w14:textId="77777777" w:rsidR="0048759E" w:rsidRDefault="0048759E"/>
  </w:endnote>
  <w:endnote w:type="continuationSeparator" w:id="0">
    <w:p w14:paraId="2D3F1E6C" w14:textId="77777777" w:rsidR="0048759E" w:rsidRDefault="0048759E">
      <w:pPr>
        <w:spacing w:after="0" w:line="240" w:lineRule="auto"/>
      </w:pPr>
      <w:r>
        <w:continuationSeparator/>
      </w:r>
    </w:p>
    <w:p w14:paraId="697EE388" w14:textId="77777777" w:rsidR="0048759E" w:rsidRDefault="004875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C9DB7"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58F72" w14:textId="77777777" w:rsidR="0048759E" w:rsidRDefault="0048759E">
      <w:pPr>
        <w:spacing w:after="0" w:line="240" w:lineRule="auto"/>
      </w:pPr>
      <w:r>
        <w:separator/>
      </w:r>
    </w:p>
    <w:p w14:paraId="1ABCFC08" w14:textId="77777777" w:rsidR="0048759E" w:rsidRDefault="0048759E"/>
  </w:footnote>
  <w:footnote w:type="continuationSeparator" w:id="0">
    <w:p w14:paraId="094C592C" w14:textId="77777777" w:rsidR="0048759E" w:rsidRDefault="0048759E">
      <w:pPr>
        <w:spacing w:after="0" w:line="240" w:lineRule="auto"/>
      </w:pPr>
      <w:r>
        <w:continuationSeparator/>
      </w:r>
    </w:p>
    <w:p w14:paraId="51059E83" w14:textId="77777777" w:rsidR="0048759E" w:rsidRDefault="0048759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abstractNumId w:val="0"/>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4B5"/>
    <w:rsid w:val="001C09C1"/>
    <w:rsid w:val="001D192D"/>
    <w:rsid w:val="0048759E"/>
    <w:rsid w:val="006E34B5"/>
    <w:rsid w:val="008C237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5EBB"/>
  <w15:chartTrackingRefBased/>
  <w15:docId w15:val="{322135C6-958F-3A4C-A794-47A36388A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mily/Library/Containers/com.microsoft.Word/Data/Library/Application%20Support/Microsoft/Office/16.0/DTS/en-GB%7b8FD30B4A-B364-D042-B45F-296091B2A158%7d/%7b17C669CC-D85A-454D-8D4D-95591D17F08A%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6</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Yingyao Lu</dc:creator>
  <cp:keywords/>
  <dc:description/>
  <cp:lastModifiedBy>Yingyao Lu</cp:lastModifiedBy>
  <cp:revision>1</cp:revision>
  <dcterms:created xsi:type="dcterms:W3CDTF">2021-03-23T06:56:00Z</dcterms:created>
  <dcterms:modified xsi:type="dcterms:W3CDTF">2021-03-23T07:03:00Z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